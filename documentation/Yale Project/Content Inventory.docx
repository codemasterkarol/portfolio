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F6C0D" w14:textId="77777777" w:rsidR="00CF6E90" w:rsidRPr="0073373E" w:rsidRDefault="00653C5E" w:rsidP="0073373E">
      <w:pPr>
        <w:pStyle w:val="Title"/>
      </w:pPr>
      <w:r>
        <w:t>Content Inventory</w:t>
      </w:r>
    </w:p>
    <w:p w14:paraId="4670ECB0" w14:textId="77777777" w:rsidR="00383D8F" w:rsidRDefault="00383D8F" w:rsidP="00BE41C7"/>
    <w:p w14:paraId="7534FE17" w14:textId="77777777" w:rsidR="003D1649" w:rsidRDefault="003D1649" w:rsidP="00BE41C7"/>
    <w:p w14:paraId="0D04B69D" w14:textId="77777777" w:rsidR="0091207C" w:rsidRDefault="00383D8F" w:rsidP="00383D8F">
      <w:pPr>
        <w:jc w:val="center"/>
      </w:pPr>
      <w:r>
        <w:rPr>
          <w:noProof/>
        </w:rPr>
        <w:drawing>
          <wp:inline distT="0" distB="0" distL="0" distR="0" wp14:anchorId="39206EFC" wp14:editId="2C4E8D78">
            <wp:extent cx="2096135" cy="26112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le-log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7" t="16223" r="14311" b="15958"/>
                    <a:stretch/>
                  </pic:blipFill>
                  <pic:spPr bwMode="auto">
                    <a:xfrm>
                      <a:off x="0" y="0"/>
                      <a:ext cx="2129363" cy="26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E5B10" w14:textId="77777777" w:rsidR="00410C22" w:rsidRDefault="00410C22" w:rsidP="00410C22">
      <w:pPr>
        <w:jc w:val="center"/>
        <w:rPr>
          <w:b/>
        </w:rPr>
      </w:pPr>
    </w:p>
    <w:p w14:paraId="555826DD" w14:textId="77777777" w:rsidR="003D1649" w:rsidRDefault="003D1649" w:rsidP="00410C22">
      <w:pPr>
        <w:jc w:val="center"/>
        <w:rPr>
          <w:b/>
        </w:rPr>
      </w:pPr>
    </w:p>
    <w:p w14:paraId="31D7D303" w14:textId="77777777" w:rsidR="00383D8F" w:rsidRPr="00410C22" w:rsidRDefault="00383D8F" w:rsidP="00410C22">
      <w:pPr>
        <w:jc w:val="center"/>
        <w:rPr>
          <w:b/>
        </w:rPr>
      </w:pPr>
    </w:p>
    <w:p w14:paraId="3FC6F50E" w14:textId="77777777" w:rsidR="00BA3CEA" w:rsidRDefault="00BA3CEA" w:rsidP="00410C22">
      <w:pPr>
        <w:jc w:val="center"/>
        <w:rPr>
          <w:b/>
        </w:rPr>
      </w:pPr>
    </w:p>
    <w:p w14:paraId="4EB3E131" w14:textId="77777777" w:rsidR="00410C22" w:rsidRDefault="00410C22" w:rsidP="00410C22">
      <w:pPr>
        <w:jc w:val="center"/>
      </w:pPr>
      <w:r>
        <w:t>Website Design Project</w:t>
      </w:r>
    </w:p>
    <w:p w14:paraId="65D2FD19" w14:textId="77777777" w:rsidR="00410C22" w:rsidRDefault="00410C22" w:rsidP="00BE41C7">
      <w:pPr>
        <w:pBdr>
          <w:bottom w:val="single" w:sz="4" w:space="1" w:color="AEAAAA" w:themeColor="background2" w:themeShade="BF"/>
        </w:pBdr>
      </w:pPr>
    </w:p>
    <w:p w14:paraId="6A44A24A" w14:textId="77777777" w:rsidR="00410C22" w:rsidRDefault="00410C22" w:rsidP="00410C22">
      <w:pPr>
        <w:jc w:val="center"/>
      </w:pPr>
    </w:p>
    <w:p w14:paraId="6612D489" w14:textId="77777777" w:rsidR="00410C22" w:rsidRDefault="00410C22" w:rsidP="00410C22">
      <w:pPr>
        <w:rPr>
          <w:b/>
        </w:rPr>
        <w:sectPr w:rsidR="00410C22" w:rsidSect="00A535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707BEF" w14:textId="77777777" w:rsidR="00410C22" w:rsidRPr="00410C22" w:rsidRDefault="00410C22" w:rsidP="00410C22">
      <w:pPr>
        <w:rPr>
          <w:b/>
        </w:rPr>
      </w:pPr>
      <w:r w:rsidRPr="00410C22">
        <w:rPr>
          <w:b/>
        </w:rPr>
        <w:lastRenderedPageBreak/>
        <w:t>Prepared by:</w:t>
      </w:r>
    </w:p>
    <w:p w14:paraId="254F7CCE" w14:textId="77777777" w:rsidR="00410C22" w:rsidRDefault="00410C22" w:rsidP="00410C22"/>
    <w:p w14:paraId="7573C3C6" w14:textId="77777777" w:rsidR="00410C22" w:rsidRDefault="00410C22" w:rsidP="00410C22">
      <w:r>
        <w:rPr>
          <w:noProof/>
        </w:rPr>
        <w:drawing>
          <wp:inline distT="0" distB="0" distL="0" distR="0" wp14:anchorId="5C95F8DA" wp14:editId="0078AF3F">
            <wp:extent cx="1199060" cy="9550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247" cy="9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</w:p>
    <w:p w14:paraId="752A7412" w14:textId="77777777" w:rsidR="00410C22" w:rsidRDefault="00410C22" w:rsidP="00410C22">
      <w:pPr>
        <w:rPr>
          <w:b/>
        </w:rPr>
      </w:pPr>
    </w:p>
    <w:p w14:paraId="78B3BB2A" w14:textId="77777777" w:rsidR="00410C22" w:rsidRDefault="00410C22" w:rsidP="00410C22">
      <w:r w:rsidRPr="00410C22">
        <w:rPr>
          <w:b/>
        </w:rPr>
        <w:t>Version</w:t>
      </w:r>
      <w:r>
        <w:t>: 1.0</w:t>
      </w:r>
    </w:p>
    <w:p w14:paraId="2220385D" w14:textId="77777777" w:rsidR="00383D8F" w:rsidRDefault="00383D8F" w:rsidP="00410C22">
      <w:r>
        <w:t>October 21, 2015</w:t>
      </w:r>
    </w:p>
    <w:p w14:paraId="491F163C" w14:textId="77777777" w:rsidR="00410C22" w:rsidRDefault="00410C22" w:rsidP="00410C22">
      <w:pPr>
        <w:sectPr w:rsidR="00410C22" w:rsidSect="00410C22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2880" w:space="288"/>
            <w:col w:w="6192"/>
          </w:cols>
          <w:docGrid w:linePitch="360"/>
        </w:sectPr>
      </w:pPr>
      <w:r>
        <w:t>Prepared for Yale Sch</w:t>
      </w:r>
      <w:r w:rsidR="003D1649">
        <w:t>ool of Art by Dream Team Designs</w:t>
      </w:r>
    </w:p>
    <w:p w14:paraId="48A4DC74" w14:textId="77777777" w:rsidR="003D1649" w:rsidRDefault="003D1649" w:rsidP="006C2C63">
      <w:pPr>
        <w:rPr>
          <w:color w:val="AEAAAA" w:themeColor="background2" w:themeShade="BF"/>
        </w:rPr>
      </w:pPr>
    </w:p>
    <w:p w14:paraId="77AA341D" w14:textId="77777777" w:rsidR="00383D8F" w:rsidRDefault="00410C22" w:rsidP="006C2C63">
      <w:pPr>
        <w:rPr>
          <w:color w:val="AEAAAA" w:themeColor="background2" w:themeShade="BF"/>
        </w:rPr>
      </w:pPr>
      <w:r w:rsidRPr="00410C22">
        <w:rPr>
          <w:color w:val="AEAAAA" w:themeColor="background2" w:themeShade="BF"/>
        </w:rPr>
        <w:t>Confidential: Reproduction of this document by any entity outside of Yale School of Art or Dream Team Designs is strictly forbidden.</w:t>
      </w:r>
    </w:p>
    <w:p w14:paraId="579E44E7" w14:textId="77777777" w:rsidR="00860F84" w:rsidRPr="00653C5E" w:rsidRDefault="00383D8F" w:rsidP="00653C5E">
      <w:pPr>
        <w:pStyle w:val="Heading"/>
      </w:pPr>
      <w:r>
        <w:br w:type="column"/>
      </w:r>
      <w:r w:rsidR="00653C5E" w:rsidRPr="00653C5E">
        <w:lastRenderedPageBreak/>
        <w:t>About This Site</w:t>
      </w:r>
    </w:p>
    <w:p w14:paraId="6DC6423C" w14:textId="77777777" w:rsidR="00653C5E" w:rsidRPr="00653C5E" w:rsidRDefault="00653C5E" w:rsidP="00653C5E">
      <w:r w:rsidRPr="00653C5E">
        <w:t>Facilities at Yale</w:t>
      </w:r>
    </w:p>
    <w:p w14:paraId="69E7DC59" w14:textId="77777777" w:rsidR="00653C5E" w:rsidRPr="00653C5E" w:rsidRDefault="00653C5E" w:rsidP="00653C5E">
      <w:r w:rsidRPr="00653C5E">
        <w:t>General Information</w:t>
      </w:r>
    </w:p>
    <w:p w14:paraId="7EFD398A" w14:textId="77777777" w:rsidR="00653C5E" w:rsidRPr="00653C5E" w:rsidRDefault="00653C5E" w:rsidP="00653C5E">
      <w:r w:rsidRPr="00653C5E">
        <w:t>Help</w:t>
      </w:r>
    </w:p>
    <w:p w14:paraId="539562F6" w14:textId="77777777" w:rsidR="00653C5E" w:rsidRPr="00653C5E" w:rsidRDefault="00653C5E" w:rsidP="00653C5E">
      <w:r w:rsidRPr="00653C5E">
        <w:t>History</w:t>
      </w:r>
    </w:p>
    <w:p w14:paraId="25024CB6" w14:textId="77777777" w:rsidR="00653C5E" w:rsidRPr="00653C5E" w:rsidRDefault="00653C5E" w:rsidP="00653C5E">
      <w:r w:rsidRPr="00653C5E">
        <w:t>Index</w:t>
      </w:r>
    </w:p>
    <w:p w14:paraId="6445B7AF" w14:textId="77777777" w:rsidR="00653C5E" w:rsidRPr="00653C5E" w:rsidRDefault="00653C5E" w:rsidP="00653C5E">
      <w:r w:rsidRPr="00653C5E">
        <w:t>New Haven – Summer Courses in Art</w:t>
      </w:r>
    </w:p>
    <w:p w14:paraId="61A49F0C" w14:textId="77777777" w:rsidR="00653C5E" w:rsidRPr="00653C5E" w:rsidRDefault="00653C5E" w:rsidP="00653C5E">
      <w:r w:rsidRPr="00653C5E">
        <w:t>Norfolk – Yale Summer School of Art and Music</w:t>
      </w:r>
    </w:p>
    <w:p w14:paraId="03766D79" w14:textId="77777777" w:rsidR="00653C5E" w:rsidRPr="00653C5E" w:rsidRDefault="00653C5E" w:rsidP="00653C5E">
      <w:r w:rsidRPr="00653C5E">
        <w:t>Program</w:t>
      </w:r>
    </w:p>
    <w:p w14:paraId="715273D3" w14:textId="77777777" w:rsidR="00653C5E" w:rsidRPr="00653C5E" w:rsidRDefault="00653C5E" w:rsidP="00653C5E">
      <w:r w:rsidRPr="00653C5E">
        <w:t>Study Areas</w:t>
      </w:r>
    </w:p>
    <w:p w14:paraId="033260B0" w14:textId="77777777" w:rsidR="00653C5E" w:rsidRPr="00653C5E" w:rsidRDefault="00653C5E" w:rsidP="00653C5E">
      <w:r w:rsidRPr="00653C5E">
        <w:t>Yale – Summer Session Art Course Listing</w:t>
      </w:r>
    </w:p>
    <w:p w14:paraId="3EB3FD4E" w14:textId="77777777" w:rsidR="00653C5E" w:rsidRPr="00653C5E" w:rsidRDefault="00653C5E" w:rsidP="00653C5E">
      <w:r w:rsidRPr="00653C5E">
        <w:t>Yale Summer Programs</w:t>
      </w:r>
    </w:p>
    <w:p w14:paraId="1A096A1D" w14:textId="77777777" w:rsidR="00653C5E" w:rsidRPr="00653C5E" w:rsidRDefault="00653C5E" w:rsidP="00653C5E">
      <w:pPr>
        <w:pStyle w:val="Heading"/>
      </w:pPr>
      <w:r>
        <w:t>Admissions</w:t>
      </w:r>
    </w:p>
    <w:p w14:paraId="76389DAB" w14:textId="77777777" w:rsidR="00653C5E" w:rsidRDefault="00653C5E" w:rsidP="00653C5E">
      <w:r>
        <w:t>Admissions</w:t>
      </w:r>
    </w:p>
    <w:p w14:paraId="75059FBB" w14:textId="77777777" w:rsidR="00653C5E" w:rsidRDefault="00653C5E" w:rsidP="00653C5E">
      <w:r>
        <w:t>Art Bulletin PDF</w:t>
      </w:r>
    </w:p>
    <w:p w14:paraId="73CDB773" w14:textId="77777777" w:rsidR="00653C5E" w:rsidRDefault="00653C5E" w:rsidP="00653C5E">
      <w:r>
        <w:t>Costs Financial Aid</w:t>
      </w:r>
    </w:p>
    <w:p w14:paraId="3603B3FC" w14:textId="77777777" w:rsidR="00653C5E" w:rsidRDefault="00653C5E" w:rsidP="00653C5E">
      <w:r>
        <w:t>Financial Aid PDF</w:t>
      </w:r>
    </w:p>
    <w:p w14:paraId="471C921A" w14:textId="77777777" w:rsidR="00653C5E" w:rsidRDefault="00653C5E" w:rsidP="00653C5E">
      <w:r>
        <w:t>Index</w:t>
      </w:r>
    </w:p>
    <w:p w14:paraId="2E1DDB32" w14:textId="77777777" w:rsidR="00653C5E" w:rsidRDefault="00653C5E" w:rsidP="00653C5E">
      <w:r>
        <w:t>Request Bulletin</w:t>
      </w:r>
    </w:p>
    <w:p w14:paraId="4A6EC848" w14:textId="77777777" w:rsidR="00653C5E" w:rsidRDefault="00653C5E" w:rsidP="00653C5E">
      <w:r>
        <w:t>Tuition Fees and Expenses</w:t>
      </w:r>
    </w:p>
    <w:p w14:paraId="17065810" w14:textId="77777777" w:rsidR="00653C5E" w:rsidRDefault="00653C5E" w:rsidP="00653C5E">
      <w:r>
        <w:t>Visiting</w:t>
      </w:r>
    </w:p>
    <w:p w14:paraId="696D127C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Open Studios</w:t>
      </w:r>
    </w:p>
    <w:p w14:paraId="186B137D" w14:textId="77777777" w:rsidR="00653C5E" w:rsidRDefault="00653C5E" w:rsidP="00653C5E">
      <w:r>
        <w:t>Visiting – Travel Directions</w:t>
      </w:r>
    </w:p>
    <w:p w14:paraId="5ED76039" w14:textId="77777777" w:rsidR="00653C5E" w:rsidRPr="00653C5E" w:rsidRDefault="00653C5E" w:rsidP="00653C5E">
      <w:pPr>
        <w:pStyle w:val="Heading"/>
      </w:pPr>
      <w:r w:rsidRPr="00653C5E">
        <w:t>Alums</w:t>
      </w:r>
    </w:p>
    <w:p w14:paraId="0793654B" w14:textId="77777777" w:rsidR="00653C5E" w:rsidRDefault="00653C5E" w:rsidP="00653C5E">
      <w:r>
        <w:t>Index</w:t>
      </w:r>
    </w:p>
    <w:p w14:paraId="3CA1A804" w14:textId="77777777" w:rsidR="00653C5E" w:rsidRPr="00653C5E" w:rsidRDefault="00653C5E" w:rsidP="00653C5E">
      <w:r>
        <w:t>Robert Reed Memorial Scholarship Fund</w:t>
      </w:r>
    </w:p>
    <w:p w14:paraId="20B77D05" w14:textId="77777777" w:rsidR="00653C5E" w:rsidRPr="00653C5E" w:rsidRDefault="00653C5E" w:rsidP="00653C5E">
      <w:pPr>
        <w:pStyle w:val="Heading"/>
      </w:pPr>
      <w:r w:rsidRPr="00653C5E">
        <w:t>Calendars</w:t>
      </w:r>
    </w:p>
    <w:p w14:paraId="3A43DAF2" w14:textId="77777777" w:rsidR="00653C5E" w:rsidRDefault="00653C5E" w:rsidP="00653C5E">
      <w:r>
        <w:t>Index</w:t>
      </w:r>
    </w:p>
    <w:p w14:paraId="58333D3F" w14:textId="77777777" w:rsidR="00653C5E" w:rsidRDefault="00653C5E" w:rsidP="00653C5E">
      <w:r>
        <w:t>Digital Technology office</w:t>
      </w:r>
    </w:p>
    <w:p w14:paraId="40C170BB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Index</w:t>
      </w:r>
    </w:p>
    <w:p w14:paraId="580E7D6A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Office Equipment Loans</w:t>
      </w:r>
    </w:p>
    <w:p w14:paraId="3EEE3049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Printer Help and Documentation</w:t>
      </w:r>
    </w:p>
    <w:p w14:paraId="52BF461F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Using Servers</w:t>
      </w:r>
    </w:p>
    <w:p w14:paraId="0EF1F8CB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Wide Format Printing</w:t>
      </w:r>
    </w:p>
    <w:p w14:paraId="73E23BF1" w14:textId="77777777" w:rsidR="00653C5E" w:rsidRPr="00653C5E" w:rsidRDefault="00653C5E" w:rsidP="00653C5E">
      <w:r>
        <w:t>Calendars FAQ</w:t>
      </w:r>
    </w:p>
    <w:p w14:paraId="49226F3B" w14:textId="77777777" w:rsidR="00653C5E" w:rsidRPr="00653C5E" w:rsidRDefault="00653C5E" w:rsidP="00653C5E">
      <w:pPr>
        <w:pStyle w:val="Heading"/>
      </w:pPr>
      <w:r w:rsidRPr="00653C5E">
        <w:t>Courses</w:t>
      </w:r>
    </w:p>
    <w:p w14:paraId="49120CD0" w14:textId="77777777" w:rsidR="00653C5E" w:rsidRDefault="00653C5E" w:rsidP="00653C5E">
      <w:r>
        <w:t>Index</w:t>
      </w:r>
    </w:p>
    <w:p w14:paraId="5482745C" w14:textId="77777777" w:rsidR="00653C5E" w:rsidRDefault="00653C5E" w:rsidP="00653C5E">
      <w:r>
        <w:t>Fall 2015 PDF</w:t>
      </w:r>
    </w:p>
    <w:p w14:paraId="2BB6BD5F" w14:textId="77777777" w:rsidR="00653C5E" w:rsidRPr="00653C5E" w:rsidRDefault="00653C5E" w:rsidP="00653C5E">
      <w:r>
        <w:t>Spring 2016 PDF</w:t>
      </w:r>
    </w:p>
    <w:p w14:paraId="1C8BB816" w14:textId="77777777" w:rsidR="00653C5E" w:rsidRPr="00653C5E" w:rsidRDefault="00653C5E" w:rsidP="00653C5E">
      <w:pPr>
        <w:pStyle w:val="Heading"/>
      </w:pPr>
      <w:r w:rsidRPr="00653C5E">
        <w:t>Current Students</w:t>
      </w:r>
    </w:p>
    <w:p w14:paraId="3721DDEA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Listing of current students</w:t>
      </w:r>
    </w:p>
    <w:p w14:paraId="294B1D25" w14:textId="77777777" w:rsidR="00653C5E" w:rsidRDefault="00653C5E" w:rsidP="00653C5E">
      <w:r>
        <w:t>Disciplinary Procedures doc</w:t>
      </w:r>
    </w:p>
    <w:p w14:paraId="41A9E4B1" w14:textId="77777777" w:rsidR="00653C5E" w:rsidRDefault="00653C5E" w:rsidP="00653C5E">
      <w:r>
        <w:t>Drugs 2015 PDF</w:t>
      </w:r>
    </w:p>
    <w:p w14:paraId="2DB72262" w14:textId="77777777" w:rsidR="00653C5E" w:rsidRDefault="00653C5E" w:rsidP="00653C5E">
      <w:r>
        <w:t>Handbook</w:t>
      </w:r>
    </w:p>
    <w:p w14:paraId="65AED966" w14:textId="77777777" w:rsidR="00653C5E" w:rsidRDefault="00653C5E" w:rsidP="00653C5E">
      <w:r>
        <w:t>Handbook PDF</w:t>
      </w:r>
    </w:p>
    <w:p w14:paraId="7FD7090C" w14:textId="77777777" w:rsidR="00653C5E" w:rsidRDefault="00653C5E" w:rsidP="00653C5E">
      <w:r>
        <w:t>Index</w:t>
      </w:r>
    </w:p>
    <w:p w14:paraId="7783203F" w14:textId="77777777" w:rsidR="00653C5E" w:rsidRDefault="00653C5E" w:rsidP="00653C5E">
      <w:r>
        <w:t>Sexual Misconduct Handout PDF</w:t>
      </w:r>
    </w:p>
    <w:p w14:paraId="7C78F9B5" w14:textId="77777777" w:rsidR="00653C5E" w:rsidRDefault="00653C5E" w:rsidP="00653C5E">
      <w:r>
        <w:t>Student Services doc</w:t>
      </w:r>
    </w:p>
    <w:p w14:paraId="48109974" w14:textId="77777777" w:rsidR="00653C5E" w:rsidRPr="00653C5E" w:rsidRDefault="00653C5E" w:rsidP="00653C5E">
      <w:r>
        <w:t>Teacher-Student Consensual Relations Policy doc</w:t>
      </w:r>
    </w:p>
    <w:p w14:paraId="3FDBC4FE" w14:textId="77777777" w:rsidR="00653C5E" w:rsidRPr="00653C5E" w:rsidRDefault="00653C5E" w:rsidP="00653C5E">
      <w:pPr>
        <w:pStyle w:val="Heading"/>
      </w:pPr>
      <w:r w:rsidRPr="00653C5E">
        <w:t>Facilities</w:t>
      </w:r>
    </w:p>
    <w:p w14:paraId="6D21138C" w14:textId="77777777" w:rsidR="00653C5E" w:rsidRDefault="00653C5E" w:rsidP="00653C5E">
      <w:r>
        <w:t>Index</w:t>
      </w:r>
    </w:p>
    <w:p w14:paraId="28F7C272" w14:textId="77777777" w:rsidR="00653C5E" w:rsidRDefault="00653C5E" w:rsidP="00653C5E">
      <w:r>
        <w:t>36 Edgewood Exhibition Space</w:t>
      </w:r>
    </w:p>
    <w:p w14:paraId="43EB4823" w14:textId="77777777" w:rsidR="00653C5E" w:rsidRDefault="00653C5E" w:rsidP="00653C5E">
      <w:r>
        <w:t>Appropriate Use Policy PDF</w:t>
      </w:r>
    </w:p>
    <w:p w14:paraId="343B2D73" w14:textId="77777777" w:rsidR="00653C5E" w:rsidRDefault="00653C5E" w:rsidP="00653C5E">
      <w:r>
        <w:t>DigLab</w:t>
      </w:r>
    </w:p>
    <w:p w14:paraId="5D4B5A3C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Calendar FAQS</w:t>
      </w:r>
    </w:p>
    <w:p w14:paraId="2ED19840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Index</w:t>
      </w:r>
    </w:p>
    <w:p w14:paraId="39CA8AAB" w14:textId="77777777" w:rsidR="00653C5E" w:rsidRDefault="00653C5E" w:rsidP="00653C5E">
      <w:r>
        <w:t>Fabrication Center</w:t>
      </w:r>
    </w:p>
    <w:p w14:paraId="2A369D89" w14:textId="77777777" w:rsidR="00653C5E" w:rsidRDefault="00653C5E" w:rsidP="00653C5E">
      <w:r>
        <w:t>Gallery Rules PDF</w:t>
      </w:r>
    </w:p>
    <w:p w14:paraId="0C465B54" w14:textId="77777777" w:rsidR="00653C5E" w:rsidRDefault="00653C5E" w:rsidP="00653C5E">
      <w:r>
        <w:t>Green Hall Animation Lab</w:t>
      </w:r>
    </w:p>
    <w:p w14:paraId="022A4EBB" w14:textId="77777777" w:rsidR="00653C5E" w:rsidRDefault="00653C5E" w:rsidP="00653C5E">
      <w:r>
        <w:t>Guidelines for Graduate Studios docs for 2011</w:t>
      </w:r>
    </w:p>
    <w:p w14:paraId="2C1B0BAA" w14:textId="77777777" w:rsidR="00653C5E" w:rsidRDefault="00653C5E" w:rsidP="00653C5E">
      <w:r>
        <w:t>Photography Lab</w:t>
      </w:r>
    </w:p>
    <w:p w14:paraId="249B4749" w14:textId="77777777" w:rsidR="00653C5E" w:rsidRDefault="00653C5E" w:rsidP="00653C5E">
      <w:r>
        <w:t>Darkroom Equipment</w:t>
      </w:r>
    </w:p>
    <w:p w14:paraId="740A93C8" w14:textId="77777777" w:rsidR="00653C5E" w:rsidRDefault="00653C5E" w:rsidP="00653C5E">
      <w:r>
        <w:t>Print Shop</w:t>
      </w:r>
    </w:p>
    <w:p w14:paraId="54D45ECF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CMYK PDF</w:t>
      </w:r>
    </w:p>
    <w:p w14:paraId="72460E7A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Film Printing PDF</w:t>
      </w:r>
    </w:p>
    <w:p w14:paraId="04A65203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Index</w:t>
      </w:r>
    </w:p>
    <w:p w14:paraId="7BA501F2" w14:textId="77777777" w:rsidR="00653C5E" w:rsidRDefault="00653C5E" w:rsidP="00653C5E">
      <w:pPr>
        <w:pStyle w:val="ListParagraph"/>
        <w:numPr>
          <w:ilvl w:val="0"/>
          <w:numId w:val="7"/>
        </w:numPr>
      </w:pPr>
      <w:r>
        <w:t>Silk Screening PDF</w:t>
      </w:r>
    </w:p>
    <w:p w14:paraId="04489E59" w14:textId="77777777" w:rsidR="00653C5E" w:rsidRDefault="00653C5E" w:rsidP="00653C5E">
      <w:r>
        <w:t>Ralph Mayer Learning Center</w:t>
      </w:r>
    </w:p>
    <w:p w14:paraId="70EF7281" w14:textId="77777777" w:rsidR="00653C5E" w:rsidRPr="00653C5E" w:rsidRDefault="00653C5E" w:rsidP="00653C5E">
      <w:r>
        <w:t>Woodshop Rules PDF</w:t>
      </w:r>
    </w:p>
    <w:p w14:paraId="2D08A538" w14:textId="77777777" w:rsidR="00653C5E" w:rsidRPr="00653C5E" w:rsidRDefault="00653C5E" w:rsidP="00653C5E">
      <w:pPr>
        <w:pStyle w:val="Heading"/>
      </w:pPr>
      <w:r w:rsidRPr="00653C5E">
        <w:t>Faculty and Staff</w:t>
      </w:r>
    </w:p>
    <w:p w14:paraId="3FB70D9E" w14:textId="77777777" w:rsidR="00653C5E" w:rsidRDefault="00653C5E" w:rsidP="00653C5E">
      <w:r>
        <w:t>Index</w:t>
      </w:r>
    </w:p>
    <w:p w14:paraId="6C9229AF" w14:textId="77777777" w:rsidR="00653C5E" w:rsidRPr="00653C5E" w:rsidRDefault="00653C5E" w:rsidP="00653C5E">
      <w:pPr>
        <w:pStyle w:val="ListParagraph"/>
        <w:numPr>
          <w:ilvl w:val="0"/>
          <w:numId w:val="7"/>
        </w:numPr>
      </w:pPr>
      <w:r>
        <w:t>Listing of all faculty</w:t>
      </w:r>
    </w:p>
    <w:p w14:paraId="3E55FCC2" w14:textId="77777777" w:rsidR="00653C5E" w:rsidRPr="00653C5E" w:rsidRDefault="00653C5E" w:rsidP="00653C5E">
      <w:pPr>
        <w:pStyle w:val="Heading"/>
      </w:pPr>
      <w:r w:rsidRPr="00653C5E">
        <w:t>Financial Aid</w:t>
      </w:r>
    </w:p>
    <w:p w14:paraId="03CE84C2" w14:textId="77777777" w:rsidR="00653C5E" w:rsidRPr="00653C5E" w:rsidRDefault="00653C5E" w:rsidP="00653C5E">
      <w:r>
        <w:t>Index</w:t>
      </w:r>
    </w:p>
    <w:p w14:paraId="24C7B7A2" w14:textId="77777777" w:rsidR="00653C5E" w:rsidRPr="00653C5E" w:rsidRDefault="00653C5E" w:rsidP="00653C5E">
      <w:pPr>
        <w:pStyle w:val="Heading"/>
      </w:pPr>
      <w:r w:rsidRPr="00653C5E">
        <w:t>Gallery</w:t>
      </w:r>
    </w:p>
    <w:p w14:paraId="1CDC7B53" w14:textId="77777777" w:rsidR="00653C5E" w:rsidRDefault="00653C5E" w:rsidP="00653C5E">
      <w:r>
        <w:t>Index</w:t>
      </w:r>
    </w:p>
    <w:p w14:paraId="15C16B60" w14:textId="3840FB92" w:rsidR="0085306E" w:rsidRDefault="0085306E" w:rsidP="00653C5E">
      <w:r>
        <w:t>24/6.106.353.V.1</w:t>
      </w:r>
    </w:p>
    <w:p w14:paraId="2FFFE4A2" w14:textId="320C5730" w:rsidR="0085306E" w:rsidRDefault="0085306E" w:rsidP="00653C5E">
      <w:r>
        <w:t>32 Edgewood Gallery</w:t>
      </w:r>
    </w:p>
    <w:p w14:paraId="06F2F777" w14:textId="3C00E28F" w:rsidR="0085306E" w:rsidRDefault="0085306E" w:rsidP="00653C5E">
      <w:r>
        <w:t>Gallery rules 2015 PDF</w:t>
      </w:r>
    </w:p>
    <w:p w14:paraId="1E79A6CE" w14:textId="70102467" w:rsidR="0085306E" w:rsidRDefault="0085306E" w:rsidP="00653C5E">
      <w:r>
        <w:t>Green Gallery</w:t>
      </w:r>
    </w:p>
    <w:p w14:paraId="09006ADC" w14:textId="7024DD3A" w:rsidR="0085306E" w:rsidRDefault="0085306E" w:rsidP="00653C5E">
      <w:r>
        <w:t>Green Gallery Archive</w:t>
      </w:r>
    </w:p>
    <w:p w14:paraId="3651833F" w14:textId="7A527837" w:rsidR="0085306E" w:rsidRDefault="0085306E" w:rsidP="00653C5E">
      <w:r>
        <w:t>Sam’s Space</w:t>
      </w:r>
    </w:p>
    <w:p w14:paraId="585CC731" w14:textId="48DAD8E1" w:rsidR="0085306E" w:rsidRPr="00653C5E" w:rsidRDefault="0085306E" w:rsidP="00653C5E">
      <w:r>
        <w:t>Video Wall at the Seas</w:t>
      </w:r>
    </w:p>
    <w:p w14:paraId="5173DED7" w14:textId="77777777" w:rsidR="00653C5E" w:rsidRPr="00653C5E" w:rsidRDefault="00653C5E" w:rsidP="00653C5E">
      <w:pPr>
        <w:pStyle w:val="Heading"/>
      </w:pPr>
      <w:r w:rsidRPr="00653C5E">
        <w:t>Recent Changes</w:t>
      </w:r>
    </w:p>
    <w:p w14:paraId="6538C714" w14:textId="77777777" w:rsidR="00653C5E" w:rsidRPr="00653C5E" w:rsidRDefault="00653C5E" w:rsidP="00653C5E">
      <w:r>
        <w:t>Index</w:t>
      </w:r>
    </w:p>
    <w:p w14:paraId="4E3A3676" w14:textId="77777777" w:rsidR="00653C5E" w:rsidRPr="00653C5E" w:rsidRDefault="00653C5E" w:rsidP="00653C5E">
      <w:pPr>
        <w:pStyle w:val="Heading"/>
      </w:pPr>
      <w:r w:rsidRPr="00653C5E">
        <w:t>Study Areas</w:t>
      </w:r>
    </w:p>
    <w:p w14:paraId="2A4831CC" w14:textId="77777777" w:rsidR="00653C5E" w:rsidRDefault="00653C5E" w:rsidP="00653C5E">
      <w:r>
        <w:t>Index</w:t>
      </w:r>
    </w:p>
    <w:p w14:paraId="0EBF162B" w14:textId="5B86D3B5" w:rsidR="0085306E" w:rsidRDefault="0085306E" w:rsidP="00653C5E">
      <w:r>
        <w:t>Mission Statement</w:t>
      </w:r>
    </w:p>
    <w:p w14:paraId="53C22EB6" w14:textId="3D330285" w:rsidR="0085306E" w:rsidRDefault="0085306E" w:rsidP="00653C5E">
      <w:r>
        <w:t>Program</w:t>
      </w:r>
    </w:p>
    <w:p w14:paraId="5E74AD8E" w14:textId="03C551A7" w:rsidR="0085306E" w:rsidRDefault="0085306E" w:rsidP="00653C5E">
      <w:r>
        <w:t>Undergraduate Majors</w:t>
      </w:r>
    </w:p>
    <w:p w14:paraId="68F46B4D" w14:textId="6BDAC176" w:rsidR="0085306E" w:rsidRDefault="0085306E" w:rsidP="0085306E">
      <w:pPr>
        <w:pStyle w:val="ListParagraph"/>
        <w:numPr>
          <w:ilvl w:val="0"/>
          <w:numId w:val="7"/>
        </w:numPr>
      </w:pPr>
      <w:r>
        <w:t>Graphic design glossary PDF</w:t>
      </w:r>
    </w:p>
    <w:p w14:paraId="0CB7378D" w14:textId="2D433031" w:rsidR="0085306E" w:rsidRDefault="0085306E" w:rsidP="0085306E">
      <w:pPr>
        <w:pStyle w:val="ListParagraph"/>
        <w:numPr>
          <w:ilvl w:val="0"/>
          <w:numId w:val="7"/>
        </w:numPr>
      </w:pPr>
      <w:r>
        <w:t>Graphic Design</w:t>
      </w:r>
    </w:p>
    <w:p w14:paraId="423CB045" w14:textId="64090CB9" w:rsidR="0085306E" w:rsidRDefault="0085306E" w:rsidP="0085306E">
      <w:pPr>
        <w:pStyle w:val="ListParagraph"/>
        <w:numPr>
          <w:ilvl w:val="0"/>
          <w:numId w:val="7"/>
        </w:numPr>
      </w:pPr>
      <w:r>
        <w:t>Index</w:t>
      </w:r>
    </w:p>
    <w:p w14:paraId="059C9B93" w14:textId="2F8B2361" w:rsidR="0085306E" w:rsidRDefault="0085306E" w:rsidP="0085306E">
      <w:pPr>
        <w:pStyle w:val="ListParagraph"/>
        <w:numPr>
          <w:ilvl w:val="0"/>
          <w:numId w:val="7"/>
        </w:numPr>
      </w:pPr>
      <w:r>
        <w:t>Move Out UG PDF</w:t>
      </w:r>
    </w:p>
    <w:p w14:paraId="4A3A097F" w14:textId="2F2EDE6A" w:rsidR="0085306E" w:rsidRDefault="0085306E" w:rsidP="0085306E">
      <w:pPr>
        <w:pStyle w:val="ListParagraph"/>
        <w:numPr>
          <w:ilvl w:val="0"/>
          <w:numId w:val="7"/>
        </w:numPr>
      </w:pPr>
      <w:r>
        <w:t>Painting and Print Making</w:t>
      </w:r>
    </w:p>
    <w:p w14:paraId="07D91CB4" w14:textId="7BB55516" w:rsidR="0085306E" w:rsidRDefault="0085306E" w:rsidP="0085306E">
      <w:pPr>
        <w:pStyle w:val="ListParagraph"/>
        <w:numPr>
          <w:ilvl w:val="0"/>
          <w:numId w:val="7"/>
        </w:numPr>
      </w:pPr>
      <w:r>
        <w:t>Photography</w:t>
      </w:r>
    </w:p>
    <w:p w14:paraId="341744C0" w14:textId="4412EF65" w:rsidR="0085306E" w:rsidRDefault="0085306E" w:rsidP="0085306E">
      <w:pPr>
        <w:pStyle w:val="ListParagraph"/>
        <w:numPr>
          <w:ilvl w:val="0"/>
          <w:numId w:val="7"/>
        </w:numPr>
      </w:pPr>
      <w:r>
        <w:t>Practice Undergrad Catalogue PDF</w:t>
      </w:r>
    </w:p>
    <w:p w14:paraId="768E16F0" w14:textId="0412E407" w:rsidR="0085306E" w:rsidRDefault="0085306E" w:rsidP="0085306E">
      <w:pPr>
        <w:pStyle w:val="ListParagraph"/>
        <w:numPr>
          <w:ilvl w:val="0"/>
          <w:numId w:val="7"/>
        </w:numPr>
      </w:pPr>
      <w:r>
        <w:t>Sculptures</w:t>
      </w:r>
    </w:p>
    <w:p w14:paraId="2576D96C" w14:textId="37EC7590" w:rsidR="0085306E" w:rsidRPr="00653C5E" w:rsidRDefault="0085306E" w:rsidP="0085306E">
      <w:pPr>
        <w:pStyle w:val="ListParagraph"/>
        <w:numPr>
          <w:ilvl w:val="0"/>
          <w:numId w:val="7"/>
        </w:numPr>
      </w:pPr>
      <w:r>
        <w:t>XYUA Book 5 IM for Wiki PDF</w:t>
      </w:r>
    </w:p>
    <w:p w14:paraId="5320C325" w14:textId="77777777" w:rsidR="00653C5E" w:rsidRPr="00653C5E" w:rsidRDefault="00653C5E" w:rsidP="00653C5E">
      <w:pPr>
        <w:pStyle w:val="Heading"/>
      </w:pPr>
      <w:r w:rsidRPr="00653C5E">
        <w:t>Undergraduate</w:t>
      </w:r>
    </w:p>
    <w:p w14:paraId="2AEB3E15" w14:textId="77777777" w:rsidR="00653C5E" w:rsidRPr="00653C5E" w:rsidRDefault="00653C5E" w:rsidP="00653C5E">
      <w:r>
        <w:t>Index</w:t>
      </w:r>
    </w:p>
    <w:p w14:paraId="1DB964BA" w14:textId="77777777" w:rsidR="00653C5E" w:rsidRPr="00653C5E" w:rsidRDefault="00653C5E" w:rsidP="00653C5E">
      <w:pPr>
        <w:pStyle w:val="Heading"/>
      </w:pPr>
      <w:r w:rsidRPr="00653C5E">
        <w:t>Everything Else</w:t>
      </w:r>
    </w:p>
    <w:p w14:paraId="6C59F6C7" w14:textId="77777777" w:rsidR="00653C5E" w:rsidRPr="00653C5E" w:rsidRDefault="00653C5E" w:rsidP="00653C5E">
      <w:r>
        <w:t>Index</w:t>
      </w:r>
    </w:p>
    <w:p w14:paraId="525D2DDF" w14:textId="77777777" w:rsidR="00653C5E" w:rsidRPr="00653C5E" w:rsidRDefault="00653C5E" w:rsidP="00653C5E">
      <w:pPr>
        <w:pStyle w:val="Heading"/>
      </w:pPr>
      <w:r w:rsidRPr="00653C5E">
        <w:t>VisIt</w:t>
      </w:r>
      <w:r>
        <w:t>i</w:t>
      </w:r>
      <w:r w:rsidRPr="00653C5E">
        <w:t>ng</w:t>
      </w:r>
    </w:p>
    <w:p w14:paraId="5BB5AE55" w14:textId="2CEA17A1" w:rsidR="00653C5E" w:rsidRPr="00653C5E" w:rsidRDefault="000B5A87" w:rsidP="00653C5E">
      <w:r>
        <w:t>Index</w:t>
      </w:r>
      <w:bookmarkStart w:id="0" w:name="_GoBack"/>
      <w:bookmarkEnd w:id="0"/>
    </w:p>
    <w:p w14:paraId="63EDE96A" w14:textId="77777777" w:rsidR="00653C5E" w:rsidRPr="00653C5E" w:rsidRDefault="00653C5E" w:rsidP="00653C5E">
      <w:pPr>
        <w:pStyle w:val="Heading"/>
      </w:pPr>
      <w:r w:rsidRPr="00653C5E">
        <w:t>Home</w:t>
      </w:r>
    </w:p>
    <w:sectPr w:rsidR="00653C5E" w:rsidRPr="00653C5E" w:rsidSect="00410C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2265"/>
    <w:multiLevelType w:val="hybridMultilevel"/>
    <w:tmpl w:val="A16AF3FE"/>
    <w:lvl w:ilvl="0" w:tplc="34DA11D0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107DF"/>
    <w:multiLevelType w:val="hybridMultilevel"/>
    <w:tmpl w:val="53069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D362B0"/>
    <w:multiLevelType w:val="hybridMultilevel"/>
    <w:tmpl w:val="F5C083EA"/>
    <w:lvl w:ilvl="0" w:tplc="9352442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B39C1"/>
    <w:multiLevelType w:val="hybridMultilevel"/>
    <w:tmpl w:val="9BE4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95205"/>
    <w:multiLevelType w:val="hybridMultilevel"/>
    <w:tmpl w:val="986CF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B84045"/>
    <w:multiLevelType w:val="hybridMultilevel"/>
    <w:tmpl w:val="F45C2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E546BE"/>
    <w:multiLevelType w:val="hybridMultilevel"/>
    <w:tmpl w:val="5E5E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5E"/>
    <w:rsid w:val="000173EC"/>
    <w:rsid w:val="000B5A87"/>
    <w:rsid w:val="002119E9"/>
    <w:rsid w:val="00241E6A"/>
    <w:rsid w:val="00292803"/>
    <w:rsid w:val="003047FB"/>
    <w:rsid w:val="00383D8F"/>
    <w:rsid w:val="003D1649"/>
    <w:rsid w:val="00410C22"/>
    <w:rsid w:val="00416848"/>
    <w:rsid w:val="004B78B9"/>
    <w:rsid w:val="00540F21"/>
    <w:rsid w:val="00645F3A"/>
    <w:rsid w:val="00653C5E"/>
    <w:rsid w:val="00657928"/>
    <w:rsid w:val="006C2C63"/>
    <w:rsid w:val="007218D4"/>
    <w:rsid w:val="0073373E"/>
    <w:rsid w:val="0074484E"/>
    <w:rsid w:val="00791E86"/>
    <w:rsid w:val="008160EC"/>
    <w:rsid w:val="0085306E"/>
    <w:rsid w:val="00860F84"/>
    <w:rsid w:val="008E1340"/>
    <w:rsid w:val="0091207C"/>
    <w:rsid w:val="009A1862"/>
    <w:rsid w:val="009A5A9C"/>
    <w:rsid w:val="009C79DC"/>
    <w:rsid w:val="009F6B20"/>
    <w:rsid w:val="00A53506"/>
    <w:rsid w:val="00A745E2"/>
    <w:rsid w:val="00AA3838"/>
    <w:rsid w:val="00AC780B"/>
    <w:rsid w:val="00B80C4E"/>
    <w:rsid w:val="00BA3CEA"/>
    <w:rsid w:val="00BC211E"/>
    <w:rsid w:val="00BE41C7"/>
    <w:rsid w:val="00C034B0"/>
    <w:rsid w:val="00C250E9"/>
    <w:rsid w:val="00C37158"/>
    <w:rsid w:val="00CB1BF4"/>
    <w:rsid w:val="00DA5B4F"/>
    <w:rsid w:val="00ED63D7"/>
    <w:rsid w:val="00EF6458"/>
    <w:rsid w:val="00F908B7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0E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1C7"/>
    <w:pPr>
      <w:spacing w:line="360" w:lineRule="auto"/>
    </w:pPr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5E2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5E2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5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745E2"/>
    <w:rPr>
      <w:rFonts w:ascii="Helvetica Neue Medium" w:hAnsi="Helvetica Neue Medium"/>
      <w:b w:val="0"/>
      <w:bCs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45E2"/>
    <w:rPr>
      <w:rFonts w:ascii="Helvetica Neue" w:eastAsiaTheme="majorEastAsia" w:hAnsi="Helvetica Neu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5E2"/>
    <w:rPr>
      <w:rFonts w:ascii="Helvetica Neue" w:eastAsiaTheme="majorEastAsia" w:hAnsi="Helvetica Neue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745E2"/>
    <w:rPr>
      <w:rFonts w:ascii="Helvetica Neue" w:hAnsi="Helvetica Neue"/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45E2"/>
    <w:rPr>
      <w:rFonts w:ascii="Helvetica Neue" w:hAnsi="Helvetica Neue"/>
      <w:b/>
      <w:bCs/>
      <w:i w:val="0"/>
      <w:iCs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5E2"/>
    <w:pPr>
      <w:numPr>
        <w:ilvl w:val="1"/>
      </w:numPr>
      <w:spacing w:after="160"/>
    </w:pPr>
    <w:rPr>
      <w:rFonts w:ascii="Helvetica Neue Light" w:eastAsiaTheme="minorEastAsia" w:hAnsi="Helvetica Neue Light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45E2"/>
    <w:rPr>
      <w:rFonts w:ascii="Helvetica Neue Light" w:eastAsiaTheme="minorEastAsia" w:hAnsi="Helvetica Neue Light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745E2"/>
    <w:rPr>
      <w:rFonts w:ascii="Helvetica Neue Light" w:hAnsi="Helvetica Neue Light"/>
      <w:b w:val="0"/>
      <w:bCs w:val="0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3373E"/>
    <w:pPr>
      <w:pBdr>
        <w:bottom w:val="single" w:sz="4" w:space="1" w:color="AEAAAA" w:themeColor="background2" w:themeShade="BF"/>
      </w:pBdr>
      <w:spacing w:after="240" w:line="240" w:lineRule="auto"/>
      <w:contextualSpacing/>
      <w:jc w:val="center"/>
    </w:pPr>
    <w:rPr>
      <w:rFonts w:ascii="Helvetica Neue Condensed" w:eastAsiaTheme="majorEastAsia" w:hAnsi="Helvetica Neue Condensed" w:cstheme="majorBidi"/>
      <w:b/>
      <w:bCs/>
      <w:caps/>
      <w:color w:val="AEAAAA" w:themeColor="background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73E"/>
    <w:rPr>
      <w:rFonts w:ascii="Helvetica Neue Condensed" w:eastAsiaTheme="majorEastAsia" w:hAnsi="Helvetica Neue Condensed" w:cstheme="majorBidi"/>
      <w:b/>
      <w:bCs/>
      <w:caps/>
      <w:color w:val="AEAAAA" w:themeColor="background2" w:themeShade="BF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5E2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">
    <w:name w:val="Heading"/>
    <w:basedOn w:val="Heading3"/>
    <w:qFormat/>
    <w:rsid w:val="00A745E2"/>
    <w:rPr>
      <w:rFonts w:ascii="Helvetica Neue Condensed" w:hAnsi="Helvetica Neue Condensed"/>
      <w:b/>
      <w:bCs/>
      <w:caps/>
      <w:color w:val="7030A0"/>
      <w:sz w:val="28"/>
    </w:rPr>
  </w:style>
  <w:style w:type="table" w:styleId="TableGrid">
    <w:name w:val="Table Grid"/>
    <w:basedOn w:val="TableNormal"/>
    <w:uiPriority w:val="39"/>
    <w:rsid w:val="00816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-Accent5">
    <w:name w:val="List Table 6 Colorful Accent 5"/>
    <w:basedOn w:val="TableNormal"/>
    <w:uiPriority w:val="51"/>
    <w:rsid w:val="008160EC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160EC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arolbrennan/Library/Group%20Containers/UBF8T346G9.Office/User%20Content.localized/Templates.localized/DreamTeamDesigns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DreamTeamDesigns2.dotx</Template>
  <TotalTime>10</TotalTime>
  <Pages>5</Pages>
  <Words>305</Words>
  <Characters>1745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    About This Site</vt:lpstr>
      <vt:lpstr>        Admissions</vt:lpstr>
      <vt:lpstr>        Alums</vt:lpstr>
      <vt:lpstr>        Calendars</vt:lpstr>
      <vt:lpstr>        Courses</vt:lpstr>
      <vt:lpstr>        Current Students</vt:lpstr>
      <vt:lpstr>        Facilities</vt:lpstr>
      <vt:lpstr>        Faculty and Staff</vt:lpstr>
      <vt:lpstr>        Financial Aid</vt:lpstr>
      <vt:lpstr>        Gallery</vt:lpstr>
      <vt:lpstr>        Recent Changes</vt:lpstr>
      <vt:lpstr>        Study Areas</vt:lpstr>
      <vt:lpstr>        Summer Programs</vt:lpstr>
      <vt:lpstr>        Undergraduate</vt:lpstr>
      <vt:lpstr>        Everything Else</vt:lpstr>
      <vt:lpstr>        VisIting</vt:lpstr>
      <vt:lpstr>        Home</vt:lpstr>
    </vt:vector>
  </TitlesOfParts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Brennan</dc:creator>
  <cp:keywords/>
  <dc:description/>
  <cp:lastModifiedBy>Karol Brennan</cp:lastModifiedBy>
  <cp:revision>2</cp:revision>
  <cp:lastPrinted>2015-09-08T02:22:00Z</cp:lastPrinted>
  <dcterms:created xsi:type="dcterms:W3CDTF">2015-10-21T16:58:00Z</dcterms:created>
  <dcterms:modified xsi:type="dcterms:W3CDTF">2015-10-21T17:09:00Z</dcterms:modified>
</cp:coreProperties>
</file>